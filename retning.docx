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A079" w14:textId="77777777" w:rsidR="00552B1B" w:rsidRPr="00F22299" w:rsidRDefault="00552B1B" w:rsidP="00F22299"/>
    <w:sectPr w:rsidR="00552B1B" w:rsidRPr="00F222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0C"/>
    <w:rsid w:val="000015E8"/>
    <w:rsid w:val="00003AF2"/>
    <w:rsid w:val="0000595C"/>
    <w:rsid w:val="00006276"/>
    <w:rsid w:val="00010B8D"/>
    <w:rsid w:val="00013C52"/>
    <w:rsid w:val="0001570C"/>
    <w:rsid w:val="00015B74"/>
    <w:rsid w:val="00032C47"/>
    <w:rsid w:val="00034872"/>
    <w:rsid w:val="000417FC"/>
    <w:rsid w:val="000525A7"/>
    <w:rsid w:val="00052D8F"/>
    <w:rsid w:val="00056B55"/>
    <w:rsid w:val="0006086F"/>
    <w:rsid w:val="00072E64"/>
    <w:rsid w:val="000733A3"/>
    <w:rsid w:val="00083D5A"/>
    <w:rsid w:val="00085156"/>
    <w:rsid w:val="00085982"/>
    <w:rsid w:val="00090D73"/>
    <w:rsid w:val="00095927"/>
    <w:rsid w:val="00096D48"/>
    <w:rsid w:val="000A06BA"/>
    <w:rsid w:val="000A2A51"/>
    <w:rsid w:val="000C0636"/>
    <w:rsid w:val="000C1B5B"/>
    <w:rsid w:val="000C3E13"/>
    <w:rsid w:val="000C6731"/>
    <w:rsid w:val="000D64EC"/>
    <w:rsid w:val="000D6F4B"/>
    <w:rsid w:val="000D770E"/>
    <w:rsid w:val="000E4D74"/>
    <w:rsid w:val="000E5DC5"/>
    <w:rsid w:val="000F7A34"/>
    <w:rsid w:val="00100F0E"/>
    <w:rsid w:val="00110322"/>
    <w:rsid w:val="001142EA"/>
    <w:rsid w:val="00122697"/>
    <w:rsid w:val="0013105E"/>
    <w:rsid w:val="00131162"/>
    <w:rsid w:val="00131E6C"/>
    <w:rsid w:val="00134B46"/>
    <w:rsid w:val="00134F55"/>
    <w:rsid w:val="001428D9"/>
    <w:rsid w:val="001430DD"/>
    <w:rsid w:val="00147BAD"/>
    <w:rsid w:val="00147DF5"/>
    <w:rsid w:val="00150524"/>
    <w:rsid w:val="00151D62"/>
    <w:rsid w:val="00153777"/>
    <w:rsid w:val="001714E8"/>
    <w:rsid w:val="00171FF0"/>
    <w:rsid w:val="001722E7"/>
    <w:rsid w:val="00172780"/>
    <w:rsid w:val="00177818"/>
    <w:rsid w:val="00182A89"/>
    <w:rsid w:val="00193D1C"/>
    <w:rsid w:val="00193E67"/>
    <w:rsid w:val="00194721"/>
    <w:rsid w:val="001A0E9D"/>
    <w:rsid w:val="001A3875"/>
    <w:rsid w:val="001D35CA"/>
    <w:rsid w:val="001D4E86"/>
    <w:rsid w:val="001D5679"/>
    <w:rsid w:val="001E305E"/>
    <w:rsid w:val="001E42A7"/>
    <w:rsid w:val="001F149B"/>
    <w:rsid w:val="001F1EC0"/>
    <w:rsid w:val="002012AF"/>
    <w:rsid w:val="002018FE"/>
    <w:rsid w:val="00203C83"/>
    <w:rsid w:val="00206869"/>
    <w:rsid w:val="00212526"/>
    <w:rsid w:val="002130AB"/>
    <w:rsid w:val="00215911"/>
    <w:rsid w:val="00215B6E"/>
    <w:rsid w:val="002206F3"/>
    <w:rsid w:val="00222C9C"/>
    <w:rsid w:val="00223E65"/>
    <w:rsid w:val="00226DB7"/>
    <w:rsid w:val="00233A59"/>
    <w:rsid w:val="002352B3"/>
    <w:rsid w:val="00235DDC"/>
    <w:rsid w:val="002411F1"/>
    <w:rsid w:val="00247CC5"/>
    <w:rsid w:val="00253160"/>
    <w:rsid w:val="0025564F"/>
    <w:rsid w:val="00255FBE"/>
    <w:rsid w:val="00257A3D"/>
    <w:rsid w:val="002609BD"/>
    <w:rsid w:val="0026347D"/>
    <w:rsid w:val="00266765"/>
    <w:rsid w:val="0026735C"/>
    <w:rsid w:val="00270F0E"/>
    <w:rsid w:val="002718A5"/>
    <w:rsid w:val="00274526"/>
    <w:rsid w:val="00291272"/>
    <w:rsid w:val="00297655"/>
    <w:rsid w:val="002B1162"/>
    <w:rsid w:val="002B24C0"/>
    <w:rsid w:val="002C0D64"/>
    <w:rsid w:val="002C241F"/>
    <w:rsid w:val="002C3AA1"/>
    <w:rsid w:val="002C527A"/>
    <w:rsid w:val="002C651A"/>
    <w:rsid w:val="002D45D5"/>
    <w:rsid w:val="002D72B4"/>
    <w:rsid w:val="002E01D5"/>
    <w:rsid w:val="002F1662"/>
    <w:rsid w:val="002F5F73"/>
    <w:rsid w:val="00300122"/>
    <w:rsid w:val="00301975"/>
    <w:rsid w:val="00306D84"/>
    <w:rsid w:val="0031251C"/>
    <w:rsid w:val="00312951"/>
    <w:rsid w:val="00313769"/>
    <w:rsid w:val="00314D15"/>
    <w:rsid w:val="00315DD5"/>
    <w:rsid w:val="003249BD"/>
    <w:rsid w:val="00324E73"/>
    <w:rsid w:val="00341B90"/>
    <w:rsid w:val="00344CBA"/>
    <w:rsid w:val="00345F86"/>
    <w:rsid w:val="00353362"/>
    <w:rsid w:val="00363AEF"/>
    <w:rsid w:val="00370733"/>
    <w:rsid w:val="00370B30"/>
    <w:rsid w:val="0037236B"/>
    <w:rsid w:val="00373967"/>
    <w:rsid w:val="00380B9E"/>
    <w:rsid w:val="00385401"/>
    <w:rsid w:val="00386164"/>
    <w:rsid w:val="003906C4"/>
    <w:rsid w:val="003A16C8"/>
    <w:rsid w:val="003A2A07"/>
    <w:rsid w:val="003A3431"/>
    <w:rsid w:val="003B5161"/>
    <w:rsid w:val="003B7EE6"/>
    <w:rsid w:val="003C029A"/>
    <w:rsid w:val="003D0118"/>
    <w:rsid w:val="003D3516"/>
    <w:rsid w:val="003D4A12"/>
    <w:rsid w:val="003D70F8"/>
    <w:rsid w:val="003E1F40"/>
    <w:rsid w:val="003F0A97"/>
    <w:rsid w:val="003F0D8B"/>
    <w:rsid w:val="003F5042"/>
    <w:rsid w:val="004002FA"/>
    <w:rsid w:val="00404AF0"/>
    <w:rsid w:val="00406084"/>
    <w:rsid w:val="00407E89"/>
    <w:rsid w:val="004120C1"/>
    <w:rsid w:val="0041267E"/>
    <w:rsid w:val="00412EE5"/>
    <w:rsid w:val="00420472"/>
    <w:rsid w:val="004209CF"/>
    <w:rsid w:val="00423226"/>
    <w:rsid w:val="00424471"/>
    <w:rsid w:val="00425740"/>
    <w:rsid w:val="0043074E"/>
    <w:rsid w:val="00434AC6"/>
    <w:rsid w:val="00437525"/>
    <w:rsid w:val="00441B9B"/>
    <w:rsid w:val="00442A78"/>
    <w:rsid w:val="0044409C"/>
    <w:rsid w:val="0045526C"/>
    <w:rsid w:val="00457229"/>
    <w:rsid w:val="0045723A"/>
    <w:rsid w:val="00465E40"/>
    <w:rsid w:val="00471B31"/>
    <w:rsid w:val="00474150"/>
    <w:rsid w:val="00475B37"/>
    <w:rsid w:val="00477660"/>
    <w:rsid w:val="00485E39"/>
    <w:rsid w:val="00490F98"/>
    <w:rsid w:val="00491C28"/>
    <w:rsid w:val="004927D0"/>
    <w:rsid w:val="00494969"/>
    <w:rsid w:val="004979C4"/>
    <w:rsid w:val="004A3332"/>
    <w:rsid w:val="004A717B"/>
    <w:rsid w:val="004B0806"/>
    <w:rsid w:val="004B1A0B"/>
    <w:rsid w:val="004B1C0D"/>
    <w:rsid w:val="004B213C"/>
    <w:rsid w:val="004B284D"/>
    <w:rsid w:val="004B38FD"/>
    <w:rsid w:val="004C3618"/>
    <w:rsid w:val="004C570F"/>
    <w:rsid w:val="004C7718"/>
    <w:rsid w:val="004D1944"/>
    <w:rsid w:val="004D2AE4"/>
    <w:rsid w:val="004D5660"/>
    <w:rsid w:val="004D7EBB"/>
    <w:rsid w:val="004E6C6B"/>
    <w:rsid w:val="004F114C"/>
    <w:rsid w:val="00500CFC"/>
    <w:rsid w:val="005014CC"/>
    <w:rsid w:val="005023CE"/>
    <w:rsid w:val="00502538"/>
    <w:rsid w:val="005032B4"/>
    <w:rsid w:val="00511FBA"/>
    <w:rsid w:val="00513F8E"/>
    <w:rsid w:val="005232A2"/>
    <w:rsid w:val="00532E96"/>
    <w:rsid w:val="005337BF"/>
    <w:rsid w:val="00540636"/>
    <w:rsid w:val="0054322B"/>
    <w:rsid w:val="005471FD"/>
    <w:rsid w:val="005508BA"/>
    <w:rsid w:val="00552B1B"/>
    <w:rsid w:val="00553F0F"/>
    <w:rsid w:val="00556140"/>
    <w:rsid w:val="00557377"/>
    <w:rsid w:val="00561938"/>
    <w:rsid w:val="005815AB"/>
    <w:rsid w:val="00593462"/>
    <w:rsid w:val="005A5A13"/>
    <w:rsid w:val="005C425A"/>
    <w:rsid w:val="005C4BB6"/>
    <w:rsid w:val="005D7CD7"/>
    <w:rsid w:val="005E3443"/>
    <w:rsid w:val="005F0D34"/>
    <w:rsid w:val="005F0DC7"/>
    <w:rsid w:val="005F513A"/>
    <w:rsid w:val="00600011"/>
    <w:rsid w:val="0060343A"/>
    <w:rsid w:val="00603BE8"/>
    <w:rsid w:val="00604EC9"/>
    <w:rsid w:val="00604FDF"/>
    <w:rsid w:val="00620B9D"/>
    <w:rsid w:val="00633DC2"/>
    <w:rsid w:val="006411C7"/>
    <w:rsid w:val="0065597B"/>
    <w:rsid w:val="00655B39"/>
    <w:rsid w:val="00662FDC"/>
    <w:rsid w:val="00692DDE"/>
    <w:rsid w:val="006944DE"/>
    <w:rsid w:val="006952C0"/>
    <w:rsid w:val="006A05C8"/>
    <w:rsid w:val="006A3290"/>
    <w:rsid w:val="006A62A7"/>
    <w:rsid w:val="006B1BDE"/>
    <w:rsid w:val="006B3477"/>
    <w:rsid w:val="006B72DA"/>
    <w:rsid w:val="006C0E38"/>
    <w:rsid w:val="006D0A48"/>
    <w:rsid w:val="006E3EFD"/>
    <w:rsid w:val="006E4570"/>
    <w:rsid w:val="006E5022"/>
    <w:rsid w:val="006E7AE1"/>
    <w:rsid w:val="006F4C4E"/>
    <w:rsid w:val="006F6290"/>
    <w:rsid w:val="006F685E"/>
    <w:rsid w:val="00706099"/>
    <w:rsid w:val="007124B5"/>
    <w:rsid w:val="0072721F"/>
    <w:rsid w:val="00737539"/>
    <w:rsid w:val="00737B4A"/>
    <w:rsid w:val="00740F58"/>
    <w:rsid w:val="00746907"/>
    <w:rsid w:val="00750F11"/>
    <w:rsid w:val="0075146D"/>
    <w:rsid w:val="007625F0"/>
    <w:rsid w:val="0076460A"/>
    <w:rsid w:val="00764646"/>
    <w:rsid w:val="00767ECA"/>
    <w:rsid w:val="00776435"/>
    <w:rsid w:val="007772BA"/>
    <w:rsid w:val="0078285B"/>
    <w:rsid w:val="00787F13"/>
    <w:rsid w:val="00791DE8"/>
    <w:rsid w:val="00792F6B"/>
    <w:rsid w:val="00797A7D"/>
    <w:rsid w:val="007A2C0C"/>
    <w:rsid w:val="007A3FF0"/>
    <w:rsid w:val="007A5BAB"/>
    <w:rsid w:val="007B5984"/>
    <w:rsid w:val="007C076C"/>
    <w:rsid w:val="007C72B9"/>
    <w:rsid w:val="007E294D"/>
    <w:rsid w:val="007E56C8"/>
    <w:rsid w:val="007F202B"/>
    <w:rsid w:val="007F50BD"/>
    <w:rsid w:val="007F52AF"/>
    <w:rsid w:val="008012D4"/>
    <w:rsid w:val="00801BD4"/>
    <w:rsid w:val="00804ABB"/>
    <w:rsid w:val="008073A5"/>
    <w:rsid w:val="0081512E"/>
    <w:rsid w:val="00816AF5"/>
    <w:rsid w:val="008210A3"/>
    <w:rsid w:val="00821F49"/>
    <w:rsid w:val="0083054D"/>
    <w:rsid w:val="0083162C"/>
    <w:rsid w:val="00835B16"/>
    <w:rsid w:val="008546A7"/>
    <w:rsid w:val="0085600C"/>
    <w:rsid w:val="00866136"/>
    <w:rsid w:val="00871053"/>
    <w:rsid w:val="00872B91"/>
    <w:rsid w:val="008735FE"/>
    <w:rsid w:val="008738D5"/>
    <w:rsid w:val="00876962"/>
    <w:rsid w:val="00877B58"/>
    <w:rsid w:val="00880197"/>
    <w:rsid w:val="00887FFC"/>
    <w:rsid w:val="00890906"/>
    <w:rsid w:val="0089360D"/>
    <w:rsid w:val="00897811"/>
    <w:rsid w:val="008A117B"/>
    <w:rsid w:val="008A1C32"/>
    <w:rsid w:val="008A541C"/>
    <w:rsid w:val="008A7C76"/>
    <w:rsid w:val="008B006D"/>
    <w:rsid w:val="008B0FA7"/>
    <w:rsid w:val="008B2A59"/>
    <w:rsid w:val="008C2A41"/>
    <w:rsid w:val="008C78AD"/>
    <w:rsid w:val="008D0ADA"/>
    <w:rsid w:val="008E17BC"/>
    <w:rsid w:val="008F003E"/>
    <w:rsid w:val="00910043"/>
    <w:rsid w:val="00910AB9"/>
    <w:rsid w:val="009149EF"/>
    <w:rsid w:val="00922EC8"/>
    <w:rsid w:val="00927624"/>
    <w:rsid w:val="009324CC"/>
    <w:rsid w:val="00934125"/>
    <w:rsid w:val="00940AD1"/>
    <w:rsid w:val="00942592"/>
    <w:rsid w:val="0094679C"/>
    <w:rsid w:val="00947A67"/>
    <w:rsid w:val="009526CE"/>
    <w:rsid w:val="00957A1A"/>
    <w:rsid w:val="00961010"/>
    <w:rsid w:val="00975E5B"/>
    <w:rsid w:val="00981299"/>
    <w:rsid w:val="00982357"/>
    <w:rsid w:val="00982DED"/>
    <w:rsid w:val="009868C9"/>
    <w:rsid w:val="0099739D"/>
    <w:rsid w:val="009A330C"/>
    <w:rsid w:val="009A65B9"/>
    <w:rsid w:val="009B0B31"/>
    <w:rsid w:val="009B4DC9"/>
    <w:rsid w:val="009B6140"/>
    <w:rsid w:val="009B7E82"/>
    <w:rsid w:val="009C38C6"/>
    <w:rsid w:val="009C4346"/>
    <w:rsid w:val="009C71EE"/>
    <w:rsid w:val="009D2A5D"/>
    <w:rsid w:val="009D68BF"/>
    <w:rsid w:val="009E0CD8"/>
    <w:rsid w:val="009E23AC"/>
    <w:rsid w:val="009E6BED"/>
    <w:rsid w:val="009F6B9C"/>
    <w:rsid w:val="009F7991"/>
    <w:rsid w:val="00A009FE"/>
    <w:rsid w:val="00A049DF"/>
    <w:rsid w:val="00A05874"/>
    <w:rsid w:val="00A06C2E"/>
    <w:rsid w:val="00A12322"/>
    <w:rsid w:val="00A12707"/>
    <w:rsid w:val="00A24CF1"/>
    <w:rsid w:val="00A2706D"/>
    <w:rsid w:val="00A412F4"/>
    <w:rsid w:val="00A516BB"/>
    <w:rsid w:val="00A52C89"/>
    <w:rsid w:val="00A60434"/>
    <w:rsid w:val="00A60C39"/>
    <w:rsid w:val="00A65E65"/>
    <w:rsid w:val="00A6705C"/>
    <w:rsid w:val="00A7133D"/>
    <w:rsid w:val="00A74699"/>
    <w:rsid w:val="00A77333"/>
    <w:rsid w:val="00A91994"/>
    <w:rsid w:val="00A928AA"/>
    <w:rsid w:val="00A9326F"/>
    <w:rsid w:val="00AA56B5"/>
    <w:rsid w:val="00AB27C2"/>
    <w:rsid w:val="00AB36FB"/>
    <w:rsid w:val="00AB4151"/>
    <w:rsid w:val="00AB5030"/>
    <w:rsid w:val="00AD0C21"/>
    <w:rsid w:val="00AD1617"/>
    <w:rsid w:val="00AD4A37"/>
    <w:rsid w:val="00AD774B"/>
    <w:rsid w:val="00AE08EA"/>
    <w:rsid w:val="00AE5AF5"/>
    <w:rsid w:val="00AF2AB1"/>
    <w:rsid w:val="00AF3AFD"/>
    <w:rsid w:val="00B0376D"/>
    <w:rsid w:val="00B2473D"/>
    <w:rsid w:val="00B24A98"/>
    <w:rsid w:val="00B24F24"/>
    <w:rsid w:val="00B30041"/>
    <w:rsid w:val="00B3360C"/>
    <w:rsid w:val="00B415C2"/>
    <w:rsid w:val="00B4656A"/>
    <w:rsid w:val="00B46D61"/>
    <w:rsid w:val="00B507F1"/>
    <w:rsid w:val="00B51E78"/>
    <w:rsid w:val="00B560B6"/>
    <w:rsid w:val="00B563AE"/>
    <w:rsid w:val="00B70BAD"/>
    <w:rsid w:val="00B84E76"/>
    <w:rsid w:val="00B97EA2"/>
    <w:rsid w:val="00BA199D"/>
    <w:rsid w:val="00BA3E48"/>
    <w:rsid w:val="00BA6EB1"/>
    <w:rsid w:val="00BB2650"/>
    <w:rsid w:val="00BB441C"/>
    <w:rsid w:val="00BC3C21"/>
    <w:rsid w:val="00BC40E8"/>
    <w:rsid w:val="00BC7780"/>
    <w:rsid w:val="00BD3F0B"/>
    <w:rsid w:val="00BF2BDB"/>
    <w:rsid w:val="00C008B9"/>
    <w:rsid w:val="00C01755"/>
    <w:rsid w:val="00C04426"/>
    <w:rsid w:val="00C10C94"/>
    <w:rsid w:val="00C20D32"/>
    <w:rsid w:val="00C22F1C"/>
    <w:rsid w:val="00C261F0"/>
    <w:rsid w:val="00C33A13"/>
    <w:rsid w:val="00C35147"/>
    <w:rsid w:val="00C4734D"/>
    <w:rsid w:val="00C47558"/>
    <w:rsid w:val="00C57753"/>
    <w:rsid w:val="00C67C84"/>
    <w:rsid w:val="00C7777C"/>
    <w:rsid w:val="00C8145E"/>
    <w:rsid w:val="00C8148D"/>
    <w:rsid w:val="00C82196"/>
    <w:rsid w:val="00C8402E"/>
    <w:rsid w:val="00C92169"/>
    <w:rsid w:val="00C929EE"/>
    <w:rsid w:val="00CA131A"/>
    <w:rsid w:val="00CA2964"/>
    <w:rsid w:val="00CA4BA4"/>
    <w:rsid w:val="00CA5E97"/>
    <w:rsid w:val="00CA787B"/>
    <w:rsid w:val="00CB335E"/>
    <w:rsid w:val="00CB7EC2"/>
    <w:rsid w:val="00CC21AA"/>
    <w:rsid w:val="00CC6DB2"/>
    <w:rsid w:val="00CD30CC"/>
    <w:rsid w:val="00CD6844"/>
    <w:rsid w:val="00CE21EE"/>
    <w:rsid w:val="00CF2C9B"/>
    <w:rsid w:val="00D004DB"/>
    <w:rsid w:val="00D03BF6"/>
    <w:rsid w:val="00D05C68"/>
    <w:rsid w:val="00D05F68"/>
    <w:rsid w:val="00D16C46"/>
    <w:rsid w:val="00D16F00"/>
    <w:rsid w:val="00D36AD5"/>
    <w:rsid w:val="00D36DF4"/>
    <w:rsid w:val="00D3782E"/>
    <w:rsid w:val="00D4004B"/>
    <w:rsid w:val="00D4506D"/>
    <w:rsid w:val="00D523BE"/>
    <w:rsid w:val="00D547A7"/>
    <w:rsid w:val="00D553BC"/>
    <w:rsid w:val="00D56235"/>
    <w:rsid w:val="00D57AEE"/>
    <w:rsid w:val="00D61573"/>
    <w:rsid w:val="00D65549"/>
    <w:rsid w:val="00D66938"/>
    <w:rsid w:val="00D673EF"/>
    <w:rsid w:val="00D80F1B"/>
    <w:rsid w:val="00D81689"/>
    <w:rsid w:val="00D82806"/>
    <w:rsid w:val="00D878F9"/>
    <w:rsid w:val="00D93419"/>
    <w:rsid w:val="00D9341E"/>
    <w:rsid w:val="00D937AF"/>
    <w:rsid w:val="00D94F8B"/>
    <w:rsid w:val="00D9780E"/>
    <w:rsid w:val="00DA7BE2"/>
    <w:rsid w:val="00DB3ED4"/>
    <w:rsid w:val="00DB54AE"/>
    <w:rsid w:val="00DB6CB6"/>
    <w:rsid w:val="00DC060A"/>
    <w:rsid w:val="00DC2927"/>
    <w:rsid w:val="00DD6EEE"/>
    <w:rsid w:val="00DE4C2D"/>
    <w:rsid w:val="00DE4D16"/>
    <w:rsid w:val="00DE67D4"/>
    <w:rsid w:val="00DF039A"/>
    <w:rsid w:val="00DF2C4A"/>
    <w:rsid w:val="00DF4E67"/>
    <w:rsid w:val="00E014EF"/>
    <w:rsid w:val="00E03339"/>
    <w:rsid w:val="00E04021"/>
    <w:rsid w:val="00E112E9"/>
    <w:rsid w:val="00E1353C"/>
    <w:rsid w:val="00E149F9"/>
    <w:rsid w:val="00E15200"/>
    <w:rsid w:val="00E16505"/>
    <w:rsid w:val="00E22601"/>
    <w:rsid w:val="00E240A7"/>
    <w:rsid w:val="00E2550D"/>
    <w:rsid w:val="00E25DF7"/>
    <w:rsid w:val="00E3208B"/>
    <w:rsid w:val="00E32384"/>
    <w:rsid w:val="00E415B0"/>
    <w:rsid w:val="00E4183E"/>
    <w:rsid w:val="00E458A9"/>
    <w:rsid w:val="00E460B1"/>
    <w:rsid w:val="00E53711"/>
    <w:rsid w:val="00E55772"/>
    <w:rsid w:val="00E62710"/>
    <w:rsid w:val="00E6290E"/>
    <w:rsid w:val="00E7344A"/>
    <w:rsid w:val="00E73707"/>
    <w:rsid w:val="00E74A19"/>
    <w:rsid w:val="00E800F6"/>
    <w:rsid w:val="00E80416"/>
    <w:rsid w:val="00E81DEE"/>
    <w:rsid w:val="00E81F20"/>
    <w:rsid w:val="00E871C2"/>
    <w:rsid w:val="00E9110A"/>
    <w:rsid w:val="00E915B1"/>
    <w:rsid w:val="00E94A79"/>
    <w:rsid w:val="00EA1C13"/>
    <w:rsid w:val="00EA40EA"/>
    <w:rsid w:val="00EB309D"/>
    <w:rsid w:val="00EB311C"/>
    <w:rsid w:val="00EB7C03"/>
    <w:rsid w:val="00EC08B4"/>
    <w:rsid w:val="00EC4A7F"/>
    <w:rsid w:val="00ED049C"/>
    <w:rsid w:val="00EE4B5A"/>
    <w:rsid w:val="00EE4E26"/>
    <w:rsid w:val="00EE643B"/>
    <w:rsid w:val="00EF753E"/>
    <w:rsid w:val="00F00D39"/>
    <w:rsid w:val="00F0253C"/>
    <w:rsid w:val="00F03484"/>
    <w:rsid w:val="00F0618C"/>
    <w:rsid w:val="00F06A94"/>
    <w:rsid w:val="00F075F1"/>
    <w:rsid w:val="00F22299"/>
    <w:rsid w:val="00F23EE9"/>
    <w:rsid w:val="00F2604C"/>
    <w:rsid w:val="00F26163"/>
    <w:rsid w:val="00F33164"/>
    <w:rsid w:val="00F336C1"/>
    <w:rsid w:val="00F35BA2"/>
    <w:rsid w:val="00F4142D"/>
    <w:rsid w:val="00F41F1C"/>
    <w:rsid w:val="00F47938"/>
    <w:rsid w:val="00F53510"/>
    <w:rsid w:val="00F548B4"/>
    <w:rsid w:val="00F60B42"/>
    <w:rsid w:val="00F6191E"/>
    <w:rsid w:val="00F66DAF"/>
    <w:rsid w:val="00F67DB1"/>
    <w:rsid w:val="00F8554B"/>
    <w:rsid w:val="00F85854"/>
    <w:rsid w:val="00F86C73"/>
    <w:rsid w:val="00F90174"/>
    <w:rsid w:val="00F91DF1"/>
    <w:rsid w:val="00FA38E4"/>
    <w:rsid w:val="00FA5FBD"/>
    <w:rsid w:val="00FB20F5"/>
    <w:rsid w:val="00FB626C"/>
    <w:rsid w:val="00FB7A8D"/>
    <w:rsid w:val="00FC266B"/>
    <w:rsid w:val="00FD3A1F"/>
    <w:rsid w:val="00FE6DC0"/>
    <w:rsid w:val="00FF10A1"/>
    <w:rsid w:val="00FF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F8104E"/>
  <w15:chartTrackingRefBased/>
  <w15:docId w15:val="{685B7DBF-3F3D-134F-ADEC-B7B7C8F4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Bang-Larsen</dc:creator>
  <cp:keywords/>
  <dc:description/>
  <cp:lastModifiedBy>Aleksander Bang-Larsen</cp:lastModifiedBy>
  <cp:revision>17</cp:revision>
  <dcterms:created xsi:type="dcterms:W3CDTF">2024-06-07T07:38:00Z</dcterms:created>
  <dcterms:modified xsi:type="dcterms:W3CDTF">2024-06-07T07:52:00Z</dcterms:modified>
</cp:coreProperties>
</file>